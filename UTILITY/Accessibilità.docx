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605EE" w14:textId="77777777" w:rsidR="00293BF6" w:rsidRPr="00C92514" w:rsidRDefault="00C92514" w:rsidP="00C92514">
      <w:pPr>
        <w:pStyle w:val="Titolo1"/>
        <w:rPr>
          <w:lang w:val="it-IT"/>
        </w:rPr>
      </w:pPr>
      <w:r w:rsidRPr="00C92514">
        <w:rPr>
          <w:lang w:val="it-IT"/>
        </w:rPr>
        <w:t>ACCESSIBILITA’</w:t>
      </w:r>
    </w:p>
    <w:p w14:paraId="5B5E4E68" w14:textId="77777777" w:rsidR="00293BF6" w:rsidRPr="00C92514" w:rsidRDefault="00C92514" w:rsidP="00C92514">
      <w:pPr>
        <w:pStyle w:val="Puntoelenco"/>
        <w:rPr>
          <w:lang w:val="it-IT"/>
        </w:rPr>
      </w:pPr>
      <w:proofErr w:type="spellStart"/>
      <w:r w:rsidRPr="00C92514">
        <w:rPr>
          <w:lang w:val="it-IT"/>
        </w:rPr>
        <w:t>Menu’</w:t>
      </w:r>
      <w:proofErr w:type="spellEnd"/>
      <w:r w:rsidRPr="00C92514">
        <w:rPr>
          <w:lang w:val="it-IT"/>
        </w:rPr>
        <w:t xml:space="preserve"> a cascata visitabili con </w:t>
      </w:r>
      <w:proofErr w:type="spellStart"/>
      <w:r w:rsidRPr="00C92514">
        <w:rPr>
          <w:lang w:val="it-IT"/>
        </w:rPr>
        <w:t>tab</w:t>
      </w:r>
      <w:proofErr w:type="spellEnd"/>
    </w:p>
    <w:p w14:paraId="4BF2C88B" w14:textId="77777777" w:rsidR="00C92514" w:rsidRDefault="00C92514" w:rsidP="00C92514">
      <w:pPr>
        <w:pStyle w:val="Puntoelenco"/>
        <w:rPr>
          <w:lang w:val="it-IT"/>
        </w:rPr>
      </w:pPr>
      <w:r>
        <w:rPr>
          <w:lang w:val="it-IT"/>
        </w:rPr>
        <w:t xml:space="preserve">Evitare mappe </w:t>
      </w:r>
      <w:proofErr w:type="gramStart"/>
      <w:r>
        <w:rPr>
          <w:lang w:val="it-IT"/>
        </w:rPr>
        <w:t>immagine ?</w:t>
      </w:r>
      <w:proofErr w:type="gramEnd"/>
    </w:p>
    <w:p w14:paraId="3C045164" w14:textId="77777777" w:rsidR="00C92514" w:rsidRDefault="00C92514" w:rsidP="00C92514">
      <w:pPr>
        <w:pStyle w:val="Puntoelenco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52FC879D" wp14:editId="3CEB6DE6">
            <wp:extent cx="3668208" cy="2627120"/>
            <wp:effectExtent l="0" t="0" r="0" b="0"/>
            <wp:docPr id="1" name="Immagine 1" descr="/Users/giovannicalore/Desktop/Schermata 2018-02-03 alle 10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iovannicalore/Desktop/Schermata 2018-02-03 alle 10.34.2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729" cy="264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33B74" w14:textId="77777777" w:rsidR="00C92514" w:rsidRPr="00C92514" w:rsidRDefault="00C92514" w:rsidP="00C92514">
      <w:pPr>
        <w:pStyle w:val="Puntoelenco"/>
        <w:rPr>
          <w:lang w:val="it-IT"/>
        </w:rPr>
      </w:pPr>
      <w:r>
        <w:rPr>
          <w:lang w:val="it-IT"/>
        </w:rPr>
        <w:t>…</w:t>
      </w:r>
      <w:bookmarkStart w:id="0" w:name="_GoBack"/>
      <w:bookmarkEnd w:id="0"/>
    </w:p>
    <w:sectPr w:rsidR="00C92514" w:rsidRPr="00C92514" w:rsidSect="00A06DEB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BBA32C" w14:textId="77777777" w:rsidR="00F321EE" w:rsidRDefault="00F321EE">
      <w:r>
        <w:separator/>
      </w:r>
    </w:p>
    <w:p w14:paraId="4A6F998A" w14:textId="77777777" w:rsidR="00F321EE" w:rsidRDefault="00F321EE"/>
  </w:endnote>
  <w:endnote w:type="continuationSeparator" w:id="0">
    <w:p w14:paraId="6B747FD8" w14:textId="77777777" w:rsidR="00F321EE" w:rsidRDefault="00F321EE">
      <w:r>
        <w:continuationSeparator/>
      </w:r>
    </w:p>
    <w:p w14:paraId="6F59765B" w14:textId="77777777" w:rsidR="00F321EE" w:rsidRDefault="00F32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4790A1" w14:textId="77777777" w:rsidR="00293BF6" w:rsidRDefault="00A06DEB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276900" w14:textId="77777777" w:rsidR="00F321EE" w:rsidRDefault="00F321EE">
      <w:r>
        <w:separator/>
      </w:r>
    </w:p>
    <w:p w14:paraId="4BF3FDF1" w14:textId="77777777" w:rsidR="00F321EE" w:rsidRDefault="00F321EE"/>
  </w:footnote>
  <w:footnote w:type="continuationSeparator" w:id="0">
    <w:p w14:paraId="45A867FF" w14:textId="77777777" w:rsidR="00F321EE" w:rsidRDefault="00F321EE">
      <w:r>
        <w:continuationSeparator/>
      </w:r>
    </w:p>
    <w:p w14:paraId="68AA6B5D" w14:textId="77777777" w:rsidR="00F321EE" w:rsidRDefault="00F321E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Puntoelenco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Numeroelenco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14"/>
    <w:rsid w:val="00293BF6"/>
    <w:rsid w:val="00A06DEB"/>
    <w:rsid w:val="00C92514"/>
    <w:rsid w:val="00F321EE"/>
    <w:rsid w:val="00F5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BB8A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F56760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pBdr>
        <w:bottom w:val="single" w:sz="12" w:space="12" w:color="731C3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untoelenco">
    <w:name w:val="List Bullet"/>
    <w:basedOn w:val="Normale"/>
    <w:uiPriority w:val="9"/>
    <w:qFormat/>
    <w:pPr>
      <w:numPr>
        <w:numId w:val="3"/>
      </w:numPr>
    </w:p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731C3F" w:themeColor="accent4"/>
      <w:sz w:val="40"/>
      <w:szCs w:val="32"/>
    </w:rPr>
  </w:style>
  <w:style w:type="paragraph" w:styleId="Numeroelenco">
    <w:name w:val="List Number"/>
    <w:basedOn w:val="Normale"/>
    <w:uiPriority w:val="9"/>
    <w:qFormat/>
    <w:pPr>
      <w:numPr>
        <w:numId w:val="4"/>
      </w:numPr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link w:val="TitoloCarattere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Pr>
      <w:rFonts w:eastAsiaTheme="minorEastAsia"/>
      <w:caps/>
      <w:sz w:val="40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olodellibro">
    <w:name w:val="Book Title"/>
    <w:basedOn w:val="Carpredefinitoparagraf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nfasidelicata">
    <w:name w:val="Subtle Emphasis"/>
    <w:basedOn w:val="Carpredefinitoparagrafo"/>
    <w:uiPriority w:val="19"/>
    <w:semiHidden/>
    <w:unhideWhenUsed/>
    <w:qFormat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semiHidden/>
    <w:unhideWhenUsed/>
    <w:qFormat/>
    <w:rPr>
      <w:b/>
      <w:iCs/>
      <w:color w:val="262626" w:themeColor="text1" w:themeTint="D9"/>
    </w:rPr>
  </w:style>
  <w:style w:type="character" w:styleId="Enfasiintensa">
    <w:name w:val="Intense Emphasis"/>
    <w:basedOn w:val="Carpredefinitoparagraf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Enfasigrassetto">
    <w:name w:val="Strong"/>
    <w:basedOn w:val="Carpredefinitoparagrafo"/>
    <w:uiPriority w:val="22"/>
    <w:semiHidden/>
    <w:unhideWhenUsed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zioneCarattere">
    <w:name w:val="Citazione Carattere"/>
    <w:basedOn w:val="Carpredefinitoparagrafo"/>
    <w:link w:val="Citazione"/>
    <w:uiPriority w:val="29"/>
    <w:semiHidden/>
    <w:rPr>
      <w:i/>
      <w:iCs/>
      <w:sz w:val="36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Pr>
      <w:b/>
      <w:i/>
      <w:iCs/>
      <w:sz w:val="36"/>
    </w:rPr>
  </w:style>
  <w:style w:type="character" w:styleId="Riferimentodelicato">
    <w:name w:val="Subtle Reference"/>
    <w:basedOn w:val="Carpredefinitoparagraf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682D62C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A2"/>
    <w:rsid w:val="001D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863B5DD1DDA4AB46B1F4A3C67C48CE1B">
    <w:name w:val="863B5DD1DDA4AB46B1F4A3C67C48CE1B"/>
  </w:style>
  <w:style w:type="paragraph" w:customStyle="1" w:styleId="A5D975E9E4434249949E8F4CAAF656A9">
    <w:name w:val="A5D975E9E4434249949E8F4CAAF656A9"/>
  </w:style>
  <w:style w:type="paragraph" w:styleId="Puntoelenco">
    <w:name w:val="List Bullet"/>
    <w:basedOn w:val="Normale"/>
    <w:uiPriority w:val="9"/>
    <w:qFormat/>
    <w:pPr>
      <w:numPr>
        <w:numId w:val="1"/>
      </w:numPr>
      <w:spacing w:after="120" w:line="259" w:lineRule="auto"/>
    </w:pPr>
    <w:rPr>
      <w:rFonts w:eastAsiaTheme="minorHAnsi"/>
      <w:color w:val="595959" w:themeColor="text1" w:themeTint="A6"/>
      <w:sz w:val="30"/>
      <w:szCs w:val="30"/>
      <w:lang w:val="en-US" w:eastAsia="en-US"/>
    </w:rPr>
  </w:style>
  <w:style w:type="paragraph" w:customStyle="1" w:styleId="DD9241E6E659BC4E828CD21E92927614">
    <w:name w:val="DD9241E6E659BC4E828CD21E929276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</cp:revision>
  <dcterms:created xsi:type="dcterms:W3CDTF">2018-02-03T09:36:00Z</dcterms:created>
  <dcterms:modified xsi:type="dcterms:W3CDTF">2018-02-03T09:38:00Z</dcterms:modified>
</cp:coreProperties>
</file>